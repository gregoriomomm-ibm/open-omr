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8836D" w14:textId="6C7D3F67" w:rsidR="001A73CA" w:rsidRDefault="00781135" w:rsidP="00E1073E">
      <w:pPr>
        <w:pStyle w:val="Title"/>
        <w:pBdr>
          <w:bottom w:val="none" w:sz="0" w:space="0" w:color="auto"/>
        </w:pBdr>
        <w:spacing w:before="120" w:after="120"/>
      </w:pPr>
      <w:r>
        <w:rPr>
          <w:sz w:val="52"/>
          <w:szCs w:val="48"/>
        </w:rPr>
        <w:t>qUESTIONÁRIO - TÍTULO</w:t>
      </w:r>
    </w:p>
    <w:p w14:paraId="1B46CE88" w14:textId="77777777" w:rsidR="00ED6C72" w:rsidRPr="00ED6C72" w:rsidRDefault="00ED6C72" w:rsidP="00E1073E">
      <w:pPr>
        <w:pStyle w:val="Title"/>
        <w:pBdr>
          <w:bottom w:val="none" w:sz="0" w:space="0" w:color="auto"/>
        </w:pBdr>
        <w:spacing w:before="120" w:after="120"/>
        <w:rPr>
          <w:sz w:val="24"/>
          <w:szCs w:val="24"/>
        </w:rPr>
      </w:pPr>
      <w:r>
        <w:rPr>
          <w:sz w:val="24"/>
          <w:szCs w:val="24"/>
        </w:rPr>
        <w:t>cartão resposta</w:t>
      </w:r>
    </w:p>
    <w:tbl>
      <w:tblPr>
        <w:tblStyle w:val="GridTable1Ligh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00" w:firstRow="0" w:lastRow="0" w:firstColumn="0" w:lastColumn="0" w:noHBand="1" w:noVBand="1"/>
      </w:tblPr>
      <w:tblGrid>
        <w:gridCol w:w="1271"/>
        <w:gridCol w:w="5229"/>
        <w:gridCol w:w="1981"/>
        <w:gridCol w:w="5431"/>
      </w:tblGrid>
      <w:tr w:rsidR="00ED6C72" w:rsidRPr="00ED6C72" w14:paraId="72E02496" w14:textId="77777777" w:rsidTr="00E1073E">
        <w:tc>
          <w:tcPr>
            <w:tcW w:w="1271" w:type="dxa"/>
          </w:tcPr>
          <w:p w14:paraId="066DFA65" w14:textId="77777777" w:rsidR="00ED6C72" w:rsidRPr="00ED6C72" w:rsidRDefault="00ED6C72" w:rsidP="00D05CA4">
            <w:pPr>
              <w:pStyle w:val="Introduo"/>
              <w:rPr>
                <w:color w:val="auto"/>
              </w:rPr>
            </w:pPr>
            <w:r w:rsidRPr="00ED6C72">
              <w:rPr>
                <w:color w:val="auto"/>
              </w:rPr>
              <w:t>Aluno</w:t>
            </w:r>
            <w:r>
              <w:rPr>
                <w:color w:val="auto"/>
              </w:rPr>
              <w:t>:</w:t>
            </w:r>
          </w:p>
        </w:tc>
        <w:tc>
          <w:tcPr>
            <w:tcW w:w="5245" w:type="dxa"/>
          </w:tcPr>
          <w:p w14:paraId="442BB701" w14:textId="77777777" w:rsidR="00ED6C72" w:rsidRPr="00ED6C72" w:rsidRDefault="00ED6C72" w:rsidP="00D05CA4">
            <w:pPr>
              <w:pStyle w:val="Introduo"/>
              <w:rPr>
                <w:color w:val="auto"/>
              </w:rPr>
            </w:pPr>
          </w:p>
        </w:tc>
        <w:tc>
          <w:tcPr>
            <w:tcW w:w="1984" w:type="dxa"/>
          </w:tcPr>
          <w:p w14:paraId="5C1871AF" w14:textId="16CD6CA9" w:rsidR="00ED6C72" w:rsidRPr="00ED6C72" w:rsidRDefault="00ED6C72" w:rsidP="00D05CA4">
            <w:pPr>
              <w:pStyle w:val="Introduo"/>
              <w:rPr>
                <w:color w:val="auto"/>
              </w:rPr>
            </w:pPr>
            <w:r w:rsidRPr="00ED6C72">
              <w:rPr>
                <w:color w:val="auto"/>
              </w:rPr>
              <w:t>Professor</w:t>
            </w:r>
          </w:p>
        </w:tc>
        <w:tc>
          <w:tcPr>
            <w:tcW w:w="5448" w:type="dxa"/>
          </w:tcPr>
          <w:p w14:paraId="30CE3BFD" w14:textId="77777777" w:rsidR="00ED6C72" w:rsidRPr="00ED6C72" w:rsidRDefault="00ED6C72" w:rsidP="00D05CA4">
            <w:pPr>
              <w:pStyle w:val="Introduo"/>
              <w:rPr>
                <w:color w:val="auto"/>
              </w:rPr>
            </w:pPr>
          </w:p>
        </w:tc>
      </w:tr>
      <w:tr w:rsidR="00764EFA" w:rsidRPr="00ED6C72" w14:paraId="211FE2E6" w14:textId="77777777" w:rsidTr="00E1073E">
        <w:tc>
          <w:tcPr>
            <w:tcW w:w="1271" w:type="dxa"/>
          </w:tcPr>
          <w:p w14:paraId="1BE879DE" w14:textId="5F7D3014" w:rsidR="00764EFA" w:rsidRPr="00ED6C72" w:rsidRDefault="00781135" w:rsidP="00D05CA4">
            <w:pPr>
              <w:pStyle w:val="Introduo"/>
              <w:rPr>
                <w:color w:val="auto"/>
              </w:rPr>
            </w:pPr>
            <w:r>
              <w:rPr>
                <w:color w:val="auto"/>
              </w:rPr>
              <w:t>Instituição</w:t>
            </w:r>
            <w:r w:rsidR="00764EFA">
              <w:rPr>
                <w:color w:val="auto"/>
              </w:rPr>
              <w:t>:</w:t>
            </w:r>
          </w:p>
        </w:tc>
        <w:tc>
          <w:tcPr>
            <w:tcW w:w="12677" w:type="dxa"/>
            <w:gridSpan w:val="3"/>
          </w:tcPr>
          <w:p w14:paraId="4097F85D" w14:textId="77777777" w:rsidR="00764EFA" w:rsidRPr="00ED6C72" w:rsidRDefault="00764EFA" w:rsidP="00D05CA4">
            <w:pPr>
              <w:pStyle w:val="Introduo"/>
              <w:rPr>
                <w:color w:val="auto"/>
              </w:rPr>
            </w:pPr>
          </w:p>
        </w:tc>
      </w:tr>
      <w:tr w:rsidR="00764EFA" w:rsidRPr="00ED6C72" w14:paraId="3B1BC78A" w14:textId="77777777" w:rsidTr="00E1073E">
        <w:tc>
          <w:tcPr>
            <w:tcW w:w="1271" w:type="dxa"/>
          </w:tcPr>
          <w:p w14:paraId="5F506699" w14:textId="2102C72C" w:rsidR="00764EFA" w:rsidRDefault="00781135" w:rsidP="00D05CA4">
            <w:pPr>
              <w:pStyle w:val="Introduo"/>
              <w:rPr>
                <w:color w:val="auto"/>
              </w:rPr>
            </w:pPr>
            <w:r>
              <w:rPr>
                <w:color w:val="auto"/>
              </w:rPr>
              <w:t>Divisão</w:t>
            </w:r>
            <w:r w:rsidR="00764EFA">
              <w:rPr>
                <w:color w:val="auto"/>
              </w:rPr>
              <w:t>:</w:t>
            </w:r>
          </w:p>
        </w:tc>
        <w:tc>
          <w:tcPr>
            <w:tcW w:w="5245" w:type="dxa"/>
          </w:tcPr>
          <w:p w14:paraId="2A7CDBA4" w14:textId="77777777" w:rsidR="00764EFA" w:rsidRPr="00ED6C72" w:rsidRDefault="00764EFA" w:rsidP="00D05CA4">
            <w:pPr>
              <w:pStyle w:val="Introduo"/>
              <w:rPr>
                <w:color w:val="auto"/>
              </w:rPr>
            </w:pPr>
          </w:p>
        </w:tc>
        <w:tc>
          <w:tcPr>
            <w:tcW w:w="1984" w:type="dxa"/>
          </w:tcPr>
          <w:p w14:paraId="1302F72D" w14:textId="42B9001D" w:rsidR="00764EFA" w:rsidRDefault="00781135" w:rsidP="00D05CA4">
            <w:pPr>
              <w:pStyle w:val="Introduo"/>
              <w:rPr>
                <w:color w:val="auto"/>
              </w:rPr>
            </w:pPr>
            <w:r>
              <w:rPr>
                <w:color w:val="auto"/>
              </w:rPr>
              <w:t>Identidade</w:t>
            </w:r>
          </w:p>
        </w:tc>
        <w:tc>
          <w:tcPr>
            <w:tcW w:w="5448" w:type="dxa"/>
          </w:tcPr>
          <w:p w14:paraId="73D12F98" w14:textId="77777777" w:rsidR="00764EFA" w:rsidRPr="00ED6C72" w:rsidRDefault="00764EFA" w:rsidP="00D05CA4">
            <w:pPr>
              <w:pStyle w:val="Introduo"/>
              <w:rPr>
                <w:color w:val="auto"/>
              </w:rPr>
            </w:pPr>
          </w:p>
        </w:tc>
      </w:tr>
    </w:tbl>
    <w:p w14:paraId="33C2D393" w14:textId="77777777" w:rsidR="001A73CA" w:rsidRDefault="001A73CA" w:rsidP="00D05CA4">
      <w:pPr>
        <w:pStyle w:val="Introduo"/>
      </w:pPr>
    </w:p>
    <w:p w14:paraId="4ABE65A7" w14:textId="77777777" w:rsidR="00FD2BA1" w:rsidRPr="00987328" w:rsidRDefault="00EE6168" w:rsidP="00D05CA4">
      <w:pPr>
        <w:pStyle w:val="Introduo"/>
      </w:pPr>
      <w:r>
        <w:rPr>
          <w:noProof/>
        </w:rPr>
        <w:drawing>
          <wp:inline distT="0" distB="0" distL="0" distR="0" wp14:anchorId="1BE5AD8E" wp14:editId="6BF56902">
            <wp:extent cx="628738" cy="62873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PlainTable4"/>
        <w:tblW w:w="507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Look w:val="0600" w:firstRow="0" w:lastRow="0" w:firstColumn="0" w:lastColumn="0" w:noHBand="1" w:noVBand="1"/>
        <w:tblDescription w:val="Tabela de layout para nome, informações de contato e objetivo"/>
      </w:tblPr>
      <w:tblGrid>
        <w:gridCol w:w="8192"/>
        <w:gridCol w:w="850"/>
        <w:gridCol w:w="850"/>
        <w:gridCol w:w="850"/>
        <w:gridCol w:w="850"/>
        <w:gridCol w:w="850"/>
        <w:gridCol w:w="850"/>
        <w:gridCol w:w="850"/>
      </w:tblGrid>
      <w:tr w:rsidR="00ED6C72" w:rsidRPr="00AB68E6" w14:paraId="0243D5E4" w14:textId="77777777" w:rsidTr="00C97D3E">
        <w:trPr>
          <w:trHeight w:val="299"/>
        </w:trPr>
        <w:tc>
          <w:tcPr>
            <w:tcW w:w="8223" w:type="dxa"/>
          </w:tcPr>
          <w:p w14:paraId="06885682" w14:textId="77777777" w:rsidR="00AB68E6" w:rsidRPr="00AB68E6" w:rsidRDefault="00AB68E6" w:rsidP="00231948">
            <w:pPr>
              <w:rPr>
                <w:rFonts w:ascii="Arial" w:hAnsi="Arial" w:cs="Arial"/>
                <w:color w:val="auto"/>
                <w:sz w:val="20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76B6416" w14:textId="77777777" w:rsidR="00AB68E6" w:rsidRPr="00AB68E6" w:rsidRDefault="00AB68E6" w:rsidP="00AB68E6">
            <w:pPr>
              <w:pStyle w:val="Heading1"/>
              <w:outlineLvl w:val="0"/>
              <w:rPr>
                <w:rFonts w:ascii="Arial" w:hAnsi="Arial" w:cs="Arial"/>
                <w:color w:val="auto"/>
                <w:sz w:val="20"/>
                <w:szCs w:val="28"/>
              </w:rPr>
            </w:pPr>
            <w:r w:rsidRPr="00AB68E6">
              <w:rPr>
                <w:rFonts w:ascii="Arial" w:hAnsi="Arial" w:cs="Arial"/>
                <w:color w:val="auto"/>
                <w:sz w:val="20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2DEB75F0" w14:textId="2FA92D60" w:rsidR="00AB68E6" w:rsidRPr="00AB68E6" w:rsidRDefault="00781135" w:rsidP="00AB68E6">
            <w:pPr>
              <w:pStyle w:val="Heading1"/>
              <w:outlineLvl w:val="0"/>
              <w:rPr>
                <w:rFonts w:ascii="Arial" w:hAnsi="Arial" w:cs="Arial"/>
                <w:color w:val="auto"/>
                <w:sz w:val="20"/>
                <w:szCs w:val="28"/>
              </w:rPr>
            </w:pPr>
            <w:r>
              <w:rPr>
                <w:rFonts w:ascii="Arial" w:hAnsi="Arial" w:cs="Arial"/>
                <w:color w:val="auto"/>
                <w:sz w:val="20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3D1838C7" w14:textId="60116C8B" w:rsidR="00AB68E6" w:rsidRPr="00AB68E6" w:rsidRDefault="00781135" w:rsidP="00AB68E6">
            <w:pPr>
              <w:pStyle w:val="Heading1"/>
              <w:outlineLvl w:val="0"/>
              <w:rPr>
                <w:rFonts w:ascii="Arial" w:eastAsiaTheme="minorHAnsi" w:hAnsi="Arial" w:cs="Arial"/>
                <w:color w:val="auto"/>
                <w:sz w:val="20"/>
                <w:szCs w:val="28"/>
              </w:rPr>
            </w:pPr>
            <w:r>
              <w:rPr>
                <w:rFonts w:ascii="Arial" w:eastAsiaTheme="minorHAnsi" w:hAnsi="Arial" w:cs="Arial"/>
                <w:color w:val="auto"/>
                <w:sz w:val="20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6546F3CC" w14:textId="6A6B3742" w:rsidR="00AB68E6" w:rsidRPr="00AB68E6" w:rsidRDefault="00781135" w:rsidP="00AB68E6">
            <w:pPr>
              <w:pStyle w:val="Heading1"/>
              <w:outlineLvl w:val="0"/>
              <w:rPr>
                <w:rFonts w:ascii="Arial" w:hAnsi="Arial" w:cs="Arial"/>
                <w:color w:val="auto"/>
                <w:sz w:val="20"/>
                <w:szCs w:val="28"/>
              </w:rPr>
            </w:pPr>
            <w:r>
              <w:rPr>
                <w:rFonts w:ascii="Arial" w:hAnsi="Arial" w:cs="Arial"/>
                <w:color w:val="auto"/>
                <w:sz w:val="20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6E03BA37" w14:textId="1747D669" w:rsidR="00AB68E6" w:rsidRPr="00AB68E6" w:rsidRDefault="00781135" w:rsidP="00AB68E6">
            <w:pPr>
              <w:pStyle w:val="Heading1"/>
              <w:outlineLvl w:val="0"/>
              <w:rPr>
                <w:rFonts w:ascii="Arial" w:hAnsi="Arial" w:cs="Arial"/>
                <w:color w:val="auto"/>
                <w:sz w:val="20"/>
                <w:szCs w:val="28"/>
              </w:rPr>
            </w:pPr>
            <w:r>
              <w:rPr>
                <w:rFonts w:ascii="Arial" w:hAnsi="Arial" w:cs="Arial"/>
                <w:color w:val="auto"/>
                <w:sz w:val="20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200BB968" w14:textId="1BBB5D71" w:rsidR="00AB68E6" w:rsidRPr="00AB68E6" w:rsidRDefault="00781135" w:rsidP="00AB68E6">
            <w:pPr>
              <w:pStyle w:val="Heading1"/>
              <w:outlineLvl w:val="0"/>
              <w:rPr>
                <w:rFonts w:ascii="Arial" w:hAnsi="Arial" w:cs="Arial"/>
                <w:color w:val="auto"/>
                <w:sz w:val="20"/>
                <w:szCs w:val="28"/>
              </w:rPr>
            </w:pPr>
            <w:r>
              <w:rPr>
                <w:rFonts w:ascii="Arial" w:hAnsi="Arial" w:cs="Arial"/>
                <w:color w:val="auto"/>
                <w:sz w:val="20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7CD49422" w14:textId="59793769" w:rsidR="00D42F61" w:rsidRPr="00AB68E6" w:rsidRDefault="00781135" w:rsidP="00D42F61">
            <w:pPr>
              <w:pStyle w:val="Heading1"/>
              <w:spacing w:after="0"/>
              <w:outlineLvl w:val="0"/>
              <w:rPr>
                <w:rFonts w:ascii="Arial" w:hAnsi="Arial" w:cs="Arial"/>
                <w:color w:val="auto"/>
                <w:sz w:val="20"/>
                <w:szCs w:val="28"/>
              </w:rPr>
            </w:pPr>
            <w:r>
              <w:rPr>
                <w:rFonts w:ascii="Arial" w:hAnsi="Arial" w:cs="Arial"/>
                <w:color w:val="auto"/>
                <w:sz w:val="20"/>
                <w:szCs w:val="28"/>
              </w:rPr>
              <w:t>7</w:t>
            </w:r>
          </w:p>
        </w:tc>
      </w:tr>
      <w:tr w:rsidR="00ED6C72" w:rsidRPr="00AB68E6" w14:paraId="65163ADE" w14:textId="77777777" w:rsidTr="00D53857">
        <w:trPr>
          <w:trHeight w:val="794"/>
        </w:trPr>
        <w:tc>
          <w:tcPr>
            <w:tcW w:w="8223" w:type="dxa"/>
            <w:vAlign w:val="center"/>
          </w:tcPr>
          <w:p w14:paraId="7F7130EA" w14:textId="3C40D61D" w:rsidR="00AB68E6" w:rsidRPr="00AB68E6" w:rsidRDefault="00781135" w:rsidP="00D53857">
            <w:pPr>
              <w:pStyle w:val="Heading2"/>
              <w:outlineLvl w:val="1"/>
              <w:rPr>
                <w:rFonts w:ascii="Arial" w:hAnsi="Arial" w:cs="Arial"/>
                <w:color w:val="auto"/>
                <w:sz w:val="20"/>
                <w:szCs w:val="28"/>
              </w:rPr>
            </w:pPr>
            <w:r>
              <w:rPr>
                <w:rFonts w:ascii="Arial" w:hAnsi="Arial" w:cs="Arial"/>
                <w:color w:val="auto"/>
                <w:sz w:val="20"/>
                <w:szCs w:val="28"/>
              </w:rPr>
              <w:t>Questão 1</w:t>
            </w:r>
          </w:p>
        </w:tc>
        <w:tc>
          <w:tcPr>
            <w:tcW w:w="850" w:type="dxa"/>
          </w:tcPr>
          <w:p w14:paraId="346E7DD7" w14:textId="77777777" w:rsidR="00AB68E6" w:rsidRPr="00AB68E6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8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65656EAC" wp14:editId="79D8D560">
                      <wp:extent cx="359410" cy="359410"/>
                      <wp:effectExtent l="19050" t="19050" r="21590" b="21590"/>
                      <wp:docPr id="15" name="Fluxograma: Co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3949DF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5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0DDE8331" w14:textId="77777777" w:rsidR="00AB68E6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4932CC5A" wp14:editId="2D272831">
                      <wp:extent cx="359410" cy="359410"/>
                      <wp:effectExtent l="19050" t="19050" r="21590" b="21590"/>
                      <wp:docPr id="16" name="Fluxograma: Co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3C269E" id="Fluxograma: Conector 16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2C5B995D" w14:textId="77777777" w:rsidR="00AB68E6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0B4DB3ED" wp14:editId="2183E2BB">
                      <wp:extent cx="359410" cy="359410"/>
                      <wp:effectExtent l="19050" t="19050" r="21590" b="21590"/>
                      <wp:docPr id="17" name="Fluxograma: Co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F1C87D" id="Fluxograma: Conector 17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51173EDB" w14:textId="77777777" w:rsidR="00AB68E6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6E89189B" wp14:editId="53109AE9">
                      <wp:extent cx="359410" cy="359410"/>
                      <wp:effectExtent l="19050" t="19050" r="21590" b="21590"/>
                      <wp:docPr id="18" name="Fluxograma: Co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D9B441" id="Fluxograma: Conector 18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03D328A3" w14:textId="77777777" w:rsidR="00AB68E6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3E0DF6AF" wp14:editId="40448531">
                      <wp:extent cx="359410" cy="359410"/>
                      <wp:effectExtent l="19050" t="19050" r="21590" b="21590"/>
                      <wp:docPr id="19" name="Fluxograma: Co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A9A9A3" id="Fluxograma: Conector 19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56CA96DB" w14:textId="77777777" w:rsidR="00AB68E6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57FF524E" wp14:editId="6E160D2A">
                      <wp:extent cx="359410" cy="359410"/>
                      <wp:effectExtent l="19050" t="19050" r="21590" b="21590"/>
                      <wp:docPr id="20" name="Fluxograma: Co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2C55AC" id="Fluxograma: Conector 20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350A3EC1" w14:textId="77777777" w:rsidR="00AB68E6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602149FD" wp14:editId="5C9C4A41">
                      <wp:extent cx="359410" cy="359410"/>
                      <wp:effectExtent l="19050" t="19050" r="21590" b="21590"/>
                      <wp:docPr id="21" name="Fluxograma: Co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79103E" id="Fluxograma: Conector 21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</w:tr>
      <w:tr w:rsidR="00ED6C72" w:rsidRPr="00AB68E6" w14:paraId="541D782F" w14:textId="77777777" w:rsidTr="00D53857">
        <w:trPr>
          <w:trHeight w:val="794"/>
        </w:trPr>
        <w:tc>
          <w:tcPr>
            <w:tcW w:w="8223" w:type="dxa"/>
            <w:vAlign w:val="center"/>
          </w:tcPr>
          <w:p w14:paraId="20DD3ECD" w14:textId="376648CA" w:rsidR="00ED6C72" w:rsidRPr="00AB68E6" w:rsidRDefault="00781135" w:rsidP="00D53857">
            <w:pPr>
              <w:pStyle w:val="Heading2"/>
              <w:outlineLvl w:val="1"/>
              <w:rPr>
                <w:rFonts w:ascii="Arial" w:hAnsi="Arial" w:cs="Arial"/>
                <w:color w:val="auto"/>
                <w:sz w:val="20"/>
                <w:szCs w:val="28"/>
              </w:rPr>
            </w:pPr>
            <w:r>
              <w:rPr>
                <w:rFonts w:ascii="Arial" w:hAnsi="Arial" w:cs="Arial"/>
                <w:color w:val="auto"/>
                <w:sz w:val="20"/>
                <w:szCs w:val="28"/>
              </w:rPr>
              <w:t>Questão 2</w:t>
            </w:r>
          </w:p>
        </w:tc>
        <w:tc>
          <w:tcPr>
            <w:tcW w:w="850" w:type="dxa"/>
          </w:tcPr>
          <w:p w14:paraId="62BF0461" w14:textId="77777777" w:rsidR="00ED6C72" w:rsidRPr="00AB68E6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8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0A06BA41" wp14:editId="0FAFA701">
                      <wp:extent cx="359410" cy="359410"/>
                      <wp:effectExtent l="19050" t="19050" r="21590" b="21590"/>
                      <wp:docPr id="22" name="Fluxograma: Co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55AB44" id="Fluxograma: Conector 22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5517E922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61D6EF33" wp14:editId="6E335B6F">
                      <wp:extent cx="359410" cy="359410"/>
                      <wp:effectExtent l="19050" t="19050" r="21590" b="21590"/>
                      <wp:docPr id="23" name="Fluxograma: Co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9D60DD" id="Fluxograma: Conector 23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1157ACC6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51BF636B" wp14:editId="4FA9FF4B">
                      <wp:extent cx="359410" cy="359410"/>
                      <wp:effectExtent l="19050" t="19050" r="21590" b="21590"/>
                      <wp:docPr id="24" name="Fluxograma: Co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602DD1" id="Fluxograma: Conector 24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6B8BDF39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1648EFE5" wp14:editId="527CB641">
                      <wp:extent cx="359410" cy="359410"/>
                      <wp:effectExtent l="19050" t="19050" r="21590" b="21590"/>
                      <wp:docPr id="25" name="Fluxograma: Co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130565" id="Fluxograma: Conector 25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6FFF8FDB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21CB274A" wp14:editId="39550E1E">
                      <wp:extent cx="359410" cy="359410"/>
                      <wp:effectExtent l="19050" t="19050" r="21590" b="21590"/>
                      <wp:docPr id="26" name="Fluxograma: Co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15CFDC" id="Fluxograma: Conector 26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3A3EB208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1CD5E4BF" wp14:editId="49BF3989">
                      <wp:extent cx="359410" cy="359410"/>
                      <wp:effectExtent l="19050" t="19050" r="21590" b="21590"/>
                      <wp:docPr id="27" name="Fluxograma: Co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7FFF65" id="Fluxograma: Conector 27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12409EEC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44B1FD2E" wp14:editId="041EF020">
                      <wp:extent cx="359410" cy="359410"/>
                      <wp:effectExtent l="19050" t="19050" r="21590" b="21590"/>
                      <wp:docPr id="28" name="Fluxograma: Co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434C7F" id="Fluxograma: Conector 28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</w:tr>
      <w:tr w:rsidR="00ED6C72" w:rsidRPr="00AB68E6" w14:paraId="1F44FC3A" w14:textId="77777777" w:rsidTr="00D53857">
        <w:trPr>
          <w:trHeight w:val="794"/>
        </w:trPr>
        <w:tc>
          <w:tcPr>
            <w:tcW w:w="8223" w:type="dxa"/>
            <w:vAlign w:val="center"/>
          </w:tcPr>
          <w:p w14:paraId="0998829D" w14:textId="4AE99E4E" w:rsidR="00ED6C72" w:rsidRPr="00ED6C72" w:rsidRDefault="00781135" w:rsidP="00D53857">
            <w:pPr>
              <w:pStyle w:val="Heading2"/>
              <w:outlineLvl w:val="1"/>
              <w:rPr>
                <w:rFonts w:ascii="Arial" w:hAnsi="Arial" w:cs="Arial"/>
                <w:color w:val="auto"/>
                <w:sz w:val="20"/>
                <w:szCs w:val="28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8"/>
              </w:rPr>
              <w:t>QUESTÃO 3</w:t>
            </w:r>
          </w:p>
        </w:tc>
        <w:tc>
          <w:tcPr>
            <w:tcW w:w="850" w:type="dxa"/>
          </w:tcPr>
          <w:p w14:paraId="3AD764DA" w14:textId="77777777" w:rsidR="00ED6C72" w:rsidRPr="00AB68E6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8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7C048721" wp14:editId="2DFC5499">
                      <wp:extent cx="359410" cy="359410"/>
                      <wp:effectExtent l="19050" t="19050" r="21590" b="21590"/>
                      <wp:docPr id="1" name="Fluxograma: Co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2D9144" id="Fluxograma: Conector 1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444D24A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0B3C8CDC" wp14:editId="27EA6D1A">
                      <wp:extent cx="359410" cy="359410"/>
                      <wp:effectExtent l="19050" t="19050" r="21590" b="21590"/>
                      <wp:docPr id="2" name="Fluxograma: Co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4EC3CA" id="Fluxograma: Conector 2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0F444B96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3E87A85F" wp14:editId="0AF4FD0A">
                      <wp:extent cx="359410" cy="359410"/>
                      <wp:effectExtent l="19050" t="19050" r="21590" b="21590"/>
                      <wp:docPr id="3" name="Fluxograma: Co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E276BE" id="Fluxograma: Conector 3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4A145FC8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0E78AEA0" wp14:editId="6700F7E3">
                      <wp:extent cx="359410" cy="359410"/>
                      <wp:effectExtent l="19050" t="19050" r="21590" b="21590"/>
                      <wp:docPr id="4" name="Fluxograma: Co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C316E7" id="Fluxograma: Conector 4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0AAB4E88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2F306A12" wp14:editId="651931B3">
                      <wp:extent cx="359410" cy="359410"/>
                      <wp:effectExtent l="19050" t="19050" r="21590" b="21590"/>
                      <wp:docPr id="5" name="Fluxograma: Co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4EBEA8" id="Fluxograma: Conector 5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68F066D5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1AFA6886" wp14:editId="49CFE8DF">
                      <wp:extent cx="359410" cy="359410"/>
                      <wp:effectExtent l="19050" t="19050" r="21590" b="21590"/>
                      <wp:docPr id="6" name="Fluxograma: Co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6C29DF" id="Fluxograma: Conector 6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69A5F8C1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7A17944D" wp14:editId="0FB583D4">
                      <wp:extent cx="359410" cy="359410"/>
                      <wp:effectExtent l="19050" t="19050" r="21590" b="21590"/>
                      <wp:docPr id="7" name="Fluxograma: Co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0A0094" id="Fluxograma: Conector 7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</w:tr>
      <w:tr w:rsidR="00ED6C72" w:rsidRPr="00AB68E6" w14:paraId="36C14F2E" w14:textId="77777777" w:rsidTr="00D53857">
        <w:trPr>
          <w:trHeight w:val="794"/>
        </w:trPr>
        <w:tc>
          <w:tcPr>
            <w:tcW w:w="8223" w:type="dxa"/>
            <w:vAlign w:val="center"/>
          </w:tcPr>
          <w:p w14:paraId="348CF711" w14:textId="6DA0EEC9" w:rsidR="00ED6C72" w:rsidRPr="00AB68E6" w:rsidRDefault="00781135" w:rsidP="00D53857">
            <w:pPr>
              <w:pStyle w:val="Heading2"/>
              <w:outlineLvl w:val="1"/>
              <w:rPr>
                <w:rFonts w:ascii="Arial" w:hAnsi="Arial" w:cs="Arial"/>
                <w:color w:val="auto"/>
                <w:sz w:val="20"/>
                <w:szCs w:val="28"/>
              </w:rPr>
            </w:pPr>
            <w:r>
              <w:rPr>
                <w:rFonts w:ascii="Arial" w:hAnsi="Arial" w:cs="Arial"/>
                <w:color w:val="auto"/>
                <w:sz w:val="20"/>
                <w:szCs w:val="28"/>
              </w:rPr>
              <w:t>QUESTÃO 4</w:t>
            </w:r>
          </w:p>
        </w:tc>
        <w:tc>
          <w:tcPr>
            <w:tcW w:w="850" w:type="dxa"/>
          </w:tcPr>
          <w:p w14:paraId="1EEF1148" w14:textId="77777777" w:rsidR="00ED6C72" w:rsidRPr="00AB68E6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8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48DC1F1C" wp14:editId="547F333E">
                      <wp:extent cx="359410" cy="359410"/>
                      <wp:effectExtent l="19050" t="19050" r="21590" b="21590"/>
                      <wp:docPr id="8" name="Fluxograma: Co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11E610" id="Fluxograma: Conector 8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5476C348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52E01F30" wp14:editId="6BD4E5F5">
                      <wp:extent cx="359410" cy="359410"/>
                      <wp:effectExtent l="19050" t="19050" r="21590" b="21590"/>
                      <wp:docPr id="9" name="Fluxograma: Co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62F293" id="Fluxograma: Conector 9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6B2E8FF9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182FA530" wp14:editId="2ECE13DF">
                      <wp:extent cx="359410" cy="359410"/>
                      <wp:effectExtent l="19050" t="19050" r="21590" b="21590"/>
                      <wp:docPr id="10" name="Fluxograma: Co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A3AA1A" id="Fluxograma: Conector 10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4563618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2B9AB6C0" wp14:editId="415C15B8">
                      <wp:extent cx="359410" cy="359410"/>
                      <wp:effectExtent l="19050" t="19050" r="21590" b="21590"/>
                      <wp:docPr id="11" name="Fluxograma: Co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CD4B23" id="Fluxograma: Conector 11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2A6633A0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61634D30" wp14:editId="6B53D521">
                      <wp:extent cx="359410" cy="359410"/>
                      <wp:effectExtent l="19050" t="19050" r="21590" b="21590"/>
                      <wp:docPr id="12" name="Fluxograma: Co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AA9519" id="Fluxograma: Conector 12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2DD7532C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263099B0" wp14:editId="3746B2D0">
                      <wp:extent cx="359410" cy="359410"/>
                      <wp:effectExtent l="19050" t="19050" r="21590" b="21590"/>
                      <wp:docPr id="13" name="Fluxograma: Co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ACB8C4" id="Fluxograma: Conector 13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389E94DA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4E5101B9" wp14:editId="4D779BB4">
                      <wp:extent cx="359410" cy="359410"/>
                      <wp:effectExtent l="19050" t="19050" r="21590" b="21590"/>
                      <wp:docPr id="14" name="Fluxograma: Co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261190" id="Fluxograma: Conector 14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</w:tr>
      <w:tr w:rsidR="00ED6C72" w:rsidRPr="00AB68E6" w14:paraId="1566D522" w14:textId="77777777" w:rsidTr="00D53857">
        <w:trPr>
          <w:trHeight w:val="794"/>
        </w:trPr>
        <w:tc>
          <w:tcPr>
            <w:tcW w:w="8223" w:type="dxa"/>
            <w:vAlign w:val="center"/>
          </w:tcPr>
          <w:p w14:paraId="31076556" w14:textId="41D4826B" w:rsidR="00ED6C72" w:rsidRPr="00AB68E6" w:rsidRDefault="00781135" w:rsidP="00D53857">
            <w:pPr>
              <w:pStyle w:val="Heading2"/>
              <w:outlineLvl w:val="1"/>
              <w:rPr>
                <w:rFonts w:ascii="Arial" w:hAnsi="Arial" w:cs="Arial"/>
                <w:color w:val="auto"/>
                <w:sz w:val="20"/>
                <w:szCs w:val="28"/>
              </w:rPr>
            </w:pPr>
            <w:r>
              <w:rPr>
                <w:rFonts w:ascii="Arial" w:hAnsi="Arial" w:cs="Arial"/>
                <w:color w:val="auto"/>
                <w:sz w:val="20"/>
                <w:szCs w:val="28"/>
              </w:rPr>
              <w:t>QUESTão 5</w:t>
            </w:r>
          </w:p>
        </w:tc>
        <w:tc>
          <w:tcPr>
            <w:tcW w:w="850" w:type="dxa"/>
          </w:tcPr>
          <w:p w14:paraId="03C774FB" w14:textId="77777777" w:rsidR="00ED6C72" w:rsidRPr="00AB68E6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8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0B72F153" wp14:editId="41EB4A9D">
                      <wp:extent cx="359410" cy="359410"/>
                      <wp:effectExtent l="19050" t="19050" r="21590" b="21590"/>
                      <wp:docPr id="29" name="Fluxograma: Co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020161" id="Fluxograma: Conector 29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15DF6168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5773D8D9" wp14:editId="6ABBD891">
                      <wp:extent cx="359410" cy="359410"/>
                      <wp:effectExtent l="19050" t="19050" r="21590" b="21590"/>
                      <wp:docPr id="30" name="Fluxograma: Co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BB57FE" id="Fluxograma: Conector 30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35A88A4E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10780559" wp14:editId="70ABEEC2">
                      <wp:extent cx="359410" cy="359410"/>
                      <wp:effectExtent l="19050" t="19050" r="21590" b="21590"/>
                      <wp:docPr id="31" name="Fluxograma: Co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7E3DC8" id="Fluxograma: Conector 31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1DCE9CAB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16068752" wp14:editId="1DF28984">
                      <wp:extent cx="359410" cy="359410"/>
                      <wp:effectExtent l="19050" t="19050" r="21590" b="21590"/>
                      <wp:docPr id="32" name="Fluxograma: Co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71A835" id="Fluxograma: Conector 32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1A5D06CB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0288FC15" wp14:editId="77B5F5CE">
                      <wp:extent cx="359410" cy="359410"/>
                      <wp:effectExtent l="19050" t="19050" r="21590" b="21590"/>
                      <wp:docPr id="33" name="Fluxograma: Co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3B88E9" id="Fluxograma: Conector 33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DDA55D6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6AF0AD85" wp14:editId="0FA6D92E">
                      <wp:extent cx="359410" cy="359410"/>
                      <wp:effectExtent l="19050" t="19050" r="21590" b="21590"/>
                      <wp:docPr id="34" name="Fluxograma: Co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70841E" id="Fluxograma: Conector 34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3C1BE682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0F7B94C4" wp14:editId="30FBF745">
                      <wp:extent cx="359410" cy="359410"/>
                      <wp:effectExtent l="19050" t="19050" r="21590" b="21590"/>
                      <wp:docPr id="35" name="Fluxograma: Co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FBDB4D" id="Fluxograma: Conector 35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</w:tr>
      <w:tr w:rsidR="00ED6C72" w:rsidRPr="00AB68E6" w14:paraId="01FB7B4C" w14:textId="77777777" w:rsidTr="00D53857">
        <w:trPr>
          <w:trHeight w:val="794"/>
        </w:trPr>
        <w:tc>
          <w:tcPr>
            <w:tcW w:w="8223" w:type="dxa"/>
            <w:vAlign w:val="center"/>
          </w:tcPr>
          <w:p w14:paraId="250B2CE7" w14:textId="527B0A33" w:rsidR="00ED6C72" w:rsidRPr="00AB68E6" w:rsidRDefault="00781135" w:rsidP="00D53857">
            <w:pPr>
              <w:pStyle w:val="Heading2"/>
              <w:outlineLvl w:val="1"/>
              <w:rPr>
                <w:rFonts w:ascii="Arial" w:hAnsi="Arial" w:cs="Arial"/>
                <w:color w:val="auto"/>
                <w:sz w:val="20"/>
                <w:szCs w:val="28"/>
              </w:rPr>
            </w:pPr>
            <w:r>
              <w:rPr>
                <w:rFonts w:ascii="Arial" w:hAnsi="Arial" w:cs="Arial"/>
                <w:color w:val="auto"/>
                <w:sz w:val="20"/>
                <w:szCs w:val="28"/>
              </w:rPr>
              <w:t>QUESTÃO 7</w:t>
            </w:r>
          </w:p>
        </w:tc>
        <w:tc>
          <w:tcPr>
            <w:tcW w:w="850" w:type="dxa"/>
          </w:tcPr>
          <w:p w14:paraId="38C6728F" w14:textId="77777777" w:rsidR="00ED6C72" w:rsidRPr="00AB68E6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8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0697D7B5" wp14:editId="5C25645A">
                      <wp:extent cx="359410" cy="359410"/>
                      <wp:effectExtent l="19050" t="19050" r="21590" b="21590"/>
                      <wp:docPr id="36" name="Fluxograma: Co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010F9C" id="Fluxograma: Conector 36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3025AD38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1372EC5B" wp14:editId="3318D262">
                      <wp:extent cx="359410" cy="359410"/>
                      <wp:effectExtent l="19050" t="19050" r="21590" b="21590"/>
                      <wp:docPr id="37" name="Fluxograma: Co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D38EDA" id="Fluxograma: Conector 37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30730BF2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104C6828" wp14:editId="3B051940">
                      <wp:extent cx="359410" cy="359410"/>
                      <wp:effectExtent l="19050" t="19050" r="21590" b="21590"/>
                      <wp:docPr id="38" name="Fluxograma: Co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3AED05" id="Fluxograma: Conector 38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489E0B25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05E3BB10" wp14:editId="37867FA5">
                      <wp:extent cx="359410" cy="359410"/>
                      <wp:effectExtent l="19050" t="19050" r="21590" b="21590"/>
                      <wp:docPr id="39" name="Fluxograma: Co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7B8CAF" id="Fluxograma: Conector 39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21E682D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74AADF18" wp14:editId="5DB68DA8">
                      <wp:extent cx="359410" cy="359410"/>
                      <wp:effectExtent l="19050" t="19050" r="21590" b="21590"/>
                      <wp:docPr id="40" name="Fluxograma: Co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64B717" id="Fluxograma: Conector 40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138F691B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059F806C" wp14:editId="56D5CC16">
                      <wp:extent cx="359410" cy="359410"/>
                      <wp:effectExtent l="19050" t="19050" r="21590" b="21590"/>
                      <wp:docPr id="41" name="Fluxograma: Co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4B5052" id="Fluxograma: Conector 41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FBFF3DE" w14:textId="77777777" w:rsidR="00ED6C72" w:rsidRPr="00ED6C72" w:rsidRDefault="00ED6C72" w:rsidP="00D53857">
            <w:pPr>
              <w:spacing w:beforeLines="40" w:before="96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B68E6">
              <w:rPr>
                <w:rFonts w:ascii="Arial" w:hAnsi="Arial" w:cs="Arial"/>
                <w:noProof/>
                <w:color w:val="auto"/>
                <w:sz w:val="20"/>
                <w:szCs w:val="28"/>
              </w:rPr>
              <mc:AlternateContent>
                <mc:Choice Requires="wps">
                  <w:drawing>
                    <wp:inline distT="0" distB="0" distL="0" distR="0" wp14:anchorId="6B4F41E1" wp14:editId="25C13B3F">
                      <wp:extent cx="359410" cy="359410"/>
                      <wp:effectExtent l="19050" t="19050" r="21590" b="21590"/>
                      <wp:docPr id="42" name="Fluxograma: Co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099F6D" id="Fluxograma: Conector 42" o:spid="_x0000_s1026" type="#_x0000_t120" style="width:28.3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" filled="f" strokecolor="black [3213]" strokeweight="3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</w:tr>
      <w:tr w:rsidR="00E1073E" w:rsidRPr="00AB68E6" w14:paraId="6D54F680" w14:textId="77777777" w:rsidTr="00C97D3E">
        <w:trPr>
          <w:trHeight w:val="57"/>
        </w:trPr>
        <w:tc>
          <w:tcPr>
            <w:tcW w:w="8223" w:type="dxa"/>
          </w:tcPr>
          <w:p w14:paraId="3B65B4E8" w14:textId="77777777" w:rsidR="00E1073E" w:rsidRDefault="00E1073E" w:rsidP="00ED6C72">
            <w:pPr>
              <w:pStyle w:val="Heading2"/>
              <w:outlineLvl w:val="1"/>
              <w:rPr>
                <w:rFonts w:ascii="Arial" w:hAnsi="Arial" w:cs="Arial"/>
                <w:color w:val="auto"/>
                <w:sz w:val="20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7D9EA11" w14:textId="77777777" w:rsidR="00E1073E" w:rsidRPr="00AB68E6" w:rsidRDefault="00E1073E" w:rsidP="00E1073E">
            <w:pPr>
              <w:spacing w:beforeLines="40" w:before="96"/>
              <w:rPr>
                <w:rFonts w:ascii="Arial" w:hAnsi="Arial" w:cs="Arial"/>
                <w:noProof/>
                <w:color w:val="auto"/>
                <w:sz w:val="20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DF57A73" w14:textId="77777777" w:rsidR="00E1073E" w:rsidRPr="00AB68E6" w:rsidRDefault="00E1073E" w:rsidP="00E1073E">
            <w:pPr>
              <w:spacing w:beforeLines="40" w:before="96"/>
              <w:rPr>
                <w:rFonts w:ascii="Arial" w:hAnsi="Arial" w:cs="Arial"/>
                <w:noProof/>
                <w:color w:val="auto"/>
                <w:sz w:val="20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D675350" w14:textId="77777777" w:rsidR="00E1073E" w:rsidRPr="00AB68E6" w:rsidRDefault="00E1073E" w:rsidP="00E1073E">
            <w:pPr>
              <w:spacing w:beforeLines="40" w:before="96"/>
              <w:rPr>
                <w:rFonts w:ascii="Arial" w:hAnsi="Arial" w:cs="Arial"/>
                <w:noProof/>
                <w:color w:val="auto"/>
                <w:sz w:val="20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FF3ED1F" w14:textId="77777777" w:rsidR="00E1073E" w:rsidRPr="00AB68E6" w:rsidRDefault="00E1073E" w:rsidP="00E1073E">
            <w:pPr>
              <w:spacing w:beforeLines="40" w:before="96"/>
              <w:rPr>
                <w:rFonts w:ascii="Arial" w:hAnsi="Arial" w:cs="Arial"/>
                <w:noProof/>
                <w:color w:val="auto"/>
                <w:sz w:val="20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BDC758E" w14:textId="77777777" w:rsidR="00E1073E" w:rsidRPr="00AB68E6" w:rsidRDefault="00E1073E" w:rsidP="00E1073E">
            <w:pPr>
              <w:spacing w:beforeLines="40" w:before="96"/>
              <w:rPr>
                <w:rFonts w:ascii="Arial" w:hAnsi="Arial" w:cs="Arial"/>
                <w:noProof/>
                <w:color w:val="auto"/>
                <w:sz w:val="20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396CABE" w14:textId="77777777" w:rsidR="00E1073E" w:rsidRPr="00AB68E6" w:rsidRDefault="00E1073E" w:rsidP="00E1073E">
            <w:pPr>
              <w:spacing w:beforeLines="40" w:before="96"/>
              <w:rPr>
                <w:rFonts w:ascii="Arial" w:hAnsi="Arial" w:cs="Arial"/>
                <w:noProof/>
                <w:color w:val="auto"/>
                <w:sz w:val="20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AEC7BC4" w14:textId="77777777" w:rsidR="00E1073E" w:rsidRPr="00AB68E6" w:rsidRDefault="00E1073E" w:rsidP="00E1073E">
            <w:pPr>
              <w:spacing w:beforeLines="40" w:before="96"/>
              <w:rPr>
                <w:rFonts w:ascii="Arial" w:hAnsi="Arial" w:cs="Arial"/>
                <w:noProof/>
                <w:color w:val="auto"/>
                <w:sz w:val="20"/>
                <w:szCs w:val="28"/>
              </w:rPr>
            </w:pPr>
          </w:p>
        </w:tc>
      </w:tr>
    </w:tbl>
    <w:p w14:paraId="27B5B89A" w14:textId="77777777" w:rsidR="001A73CA" w:rsidRPr="00FC6667" w:rsidRDefault="001A73CA" w:rsidP="001A73CA"/>
    <w:sectPr w:rsidR="001A73CA" w:rsidRPr="00FC6667" w:rsidSect="00912042">
      <w:footerReference w:type="default" r:id="rId12"/>
      <w:pgSz w:w="16838" w:h="11906" w:orient="landscape" w:code="9"/>
      <w:pgMar w:top="432" w:right="1440" w:bottom="432" w:left="1440" w:header="576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013EA" w14:textId="77777777" w:rsidR="001E2B07" w:rsidRDefault="001E2B07" w:rsidP="0068194B">
      <w:r>
        <w:separator/>
      </w:r>
    </w:p>
    <w:p w14:paraId="2258BC58" w14:textId="77777777" w:rsidR="001E2B07" w:rsidRDefault="001E2B07"/>
    <w:p w14:paraId="413E489F" w14:textId="77777777" w:rsidR="001E2B07" w:rsidRDefault="001E2B07"/>
  </w:endnote>
  <w:endnote w:type="continuationSeparator" w:id="0">
    <w:p w14:paraId="5527F2A5" w14:textId="77777777" w:rsidR="001E2B07" w:rsidRDefault="001E2B07" w:rsidP="0068194B">
      <w:r>
        <w:continuationSeparator/>
      </w:r>
    </w:p>
    <w:p w14:paraId="78947CF4" w14:textId="77777777" w:rsidR="001E2B07" w:rsidRDefault="001E2B07"/>
    <w:p w14:paraId="738A94BF" w14:textId="77777777" w:rsidR="001E2B07" w:rsidRDefault="001E2B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77242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F2D1A" w14:textId="77777777" w:rsidR="002B2958" w:rsidRDefault="002B2958">
        <w:pPr>
          <w:pStyle w:val="Footer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 w:rsidR="002A1945"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F1C6D" w14:textId="77777777" w:rsidR="001E2B07" w:rsidRDefault="001E2B07" w:rsidP="0068194B">
      <w:r>
        <w:separator/>
      </w:r>
    </w:p>
    <w:p w14:paraId="37E27882" w14:textId="77777777" w:rsidR="001E2B07" w:rsidRDefault="001E2B07"/>
    <w:p w14:paraId="0635F742" w14:textId="77777777" w:rsidR="001E2B07" w:rsidRDefault="001E2B07"/>
  </w:footnote>
  <w:footnote w:type="continuationSeparator" w:id="0">
    <w:p w14:paraId="50487D5A" w14:textId="77777777" w:rsidR="001E2B07" w:rsidRDefault="001E2B07" w:rsidP="0068194B">
      <w:r>
        <w:continuationSeparator/>
      </w:r>
    </w:p>
    <w:p w14:paraId="07FDC083" w14:textId="77777777" w:rsidR="001E2B07" w:rsidRDefault="001E2B07"/>
    <w:p w14:paraId="2CCF1AC3" w14:textId="77777777" w:rsidR="001E2B07" w:rsidRDefault="001E2B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CF824E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E6"/>
    <w:rsid w:val="000001EF"/>
    <w:rsid w:val="00007322"/>
    <w:rsid w:val="00007728"/>
    <w:rsid w:val="00024584"/>
    <w:rsid w:val="00024730"/>
    <w:rsid w:val="000419E3"/>
    <w:rsid w:val="0005254B"/>
    <w:rsid w:val="00055E95"/>
    <w:rsid w:val="0007021F"/>
    <w:rsid w:val="0008721E"/>
    <w:rsid w:val="000A06E2"/>
    <w:rsid w:val="000A21DF"/>
    <w:rsid w:val="000B2BA5"/>
    <w:rsid w:val="000C0DB0"/>
    <w:rsid w:val="000F2F8C"/>
    <w:rsid w:val="0010006E"/>
    <w:rsid w:val="001045A8"/>
    <w:rsid w:val="00114A91"/>
    <w:rsid w:val="001427E1"/>
    <w:rsid w:val="00163668"/>
    <w:rsid w:val="0017049D"/>
    <w:rsid w:val="00171566"/>
    <w:rsid w:val="00174676"/>
    <w:rsid w:val="001755A8"/>
    <w:rsid w:val="00184014"/>
    <w:rsid w:val="00192008"/>
    <w:rsid w:val="001A73CA"/>
    <w:rsid w:val="001B55CC"/>
    <w:rsid w:val="001C0E68"/>
    <w:rsid w:val="001C4B6F"/>
    <w:rsid w:val="001D0BF1"/>
    <w:rsid w:val="001E2B07"/>
    <w:rsid w:val="001E3120"/>
    <w:rsid w:val="001E7E0C"/>
    <w:rsid w:val="001F0BB0"/>
    <w:rsid w:val="001F4E6D"/>
    <w:rsid w:val="001F5CE5"/>
    <w:rsid w:val="001F6140"/>
    <w:rsid w:val="00203573"/>
    <w:rsid w:val="0020597D"/>
    <w:rsid w:val="00213B4C"/>
    <w:rsid w:val="002253B0"/>
    <w:rsid w:val="00226B22"/>
    <w:rsid w:val="002278EF"/>
    <w:rsid w:val="002314A3"/>
    <w:rsid w:val="00231948"/>
    <w:rsid w:val="00236D54"/>
    <w:rsid w:val="00241D8C"/>
    <w:rsid w:val="00241FDB"/>
    <w:rsid w:val="0024720C"/>
    <w:rsid w:val="00253360"/>
    <w:rsid w:val="002617AE"/>
    <w:rsid w:val="002638D0"/>
    <w:rsid w:val="002647D3"/>
    <w:rsid w:val="00275EAE"/>
    <w:rsid w:val="00294998"/>
    <w:rsid w:val="00297F18"/>
    <w:rsid w:val="002A1945"/>
    <w:rsid w:val="002B2958"/>
    <w:rsid w:val="002B30ED"/>
    <w:rsid w:val="002B3402"/>
    <w:rsid w:val="002B3FC8"/>
    <w:rsid w:val="002B4444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2D60"/>
    <w:rsid w:val="00366398"/>
    <w:rsid w:val="00387B99"/>
    <w:rsid w:val="003A0632"/>
    <w:rsid w:val="003A30E5"/>
    <w:rsid w:val="003A6ADF"/>
    <w:rsid w:val="003B5928"/>
    <w:rsid w:val="003C5720"/>
    <w:rsid w:val="003D380F"/>
    <w:rsid w:val="003E160D"/>
    <w:rsid w:val="003F1D5F"/>
    <w:rsid w:val="003F4BF9"/>
    <w:rsid w:val="00405128"/>
    <w:rsid w:val="00406CFF"/>
    <w:rsid w:val="00416B25"/>
    <w:rsid w:val="00420592"/>
    <w:rsid w:val="004319E0"/>
    <w:rsid w:val="00437E8C"/>
    <w:rsid w:val="00440225"/>
    <w:rsid w:val="00451478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76439"/>
    <w:rsid w:val="005A0F26"/>
    <w:rsid w:val="005A1B10"/>
    <w:rsid w:val="005A6850"/>
    <w:rsid w:val="005B1B1B"/>
    <w:rsid w:val="005C5932"/>
    <w:rsid w:val="005D3CA7"/>
    <w:rsid w:val="005D4CC1"/>
    <w:rsid w:val="005E61A3"/>
    <w:rsid w:val="005F4B91"/>
    <w:rsid w:val="005F55D2"/>
    <w:rsid w:val="00603387"/>
    <w:rsid w:val="00605675"/>
    <w:rsid w:val="0061519F"/>
    <w:rsid w:val="006171E9"/>
    <w:rsid w:val="0062312F"/>
    <w:rsid w:val="00625F2C"/>
    <w:rsid w:val="006618E9"/>
    <w:rsid w:val="00671A9E"/>
    <w:rsid w:val="00680B7A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4EFA"/>
    <w:rsid w:val="00781135"/>
    <w:rsid w:val="0079206B"/>
    <w:rsid w:val="00796076"/>
    <w:rsid w:val="007A2E95"/>
    <w:rsid w:val="007A3907"/>
    <w:rsid w:val="007A5AB6"/>
    <w:rsid w:val="007C0566"/>
    <w:rsid w:val="007C606B"/>
    <w:rsid w:val="007E6A61"/>
    <w:rsid w:val="007F2B05"/>
    <w:rsid w:val="007F7EE7"/>
    <w:rsid w:val="00801140"/>
    <w:rsid w:val="00803404"/>
    <w:rsid w:val="0083136B"/>
    <w:rsid w:val="00834955"/>
    <w:rsid w:val="00855B59"/>
    <w:rsid w:val="00860461"/>
    <w:rsid w:val="0086487C"/>
    <w:rsid w:val="00870B20"/>
    <w:rsid w:val="008829F8"/>
    <w:rsid w:val="00885897"/>
    <w:rsid w:val="008A38E7"/>
    <w:rsid w:val="008A6538"/>
    <w:rsid w:val="008B6020"/>
    <w:rsid w:val="008C7056"/>
    <w:rsid w:val="008E3029"/>
    <w:rsid w:val="008F3B14"/>
    <w:rsid w:val="008F5241"/>
    <w:rsid w:val="008F794B"/>
    <w:rsid w:val="00901899"/>
    <w:rsid w:val="0090344B"/>
    <w:rsid w:val="00905715"/>
    <w:rsid w:val="009106DF"/>
    <w:rsid w:val="00912042"/>
    <w:rsid w:val="0091321E"/>
    <w:rsid w:val="00913946"/>
    <w:rsid w:val="0091734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328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4B5E"/>
    <w:rsid w:val="00A46E63"/>
    <w:rsid w:val="00A51DC5"/>
    <w:rsid w:val="00A53DE1"/>
    <w:rsid w:val="00A615E1"/>
    <w:rsid w:val="00A755E8"/>
    <w:rsid w:val="00A93A5D"/>
    <w:rsid w:val="00AB32F8"/>
    <w:rsid w:val="00AB610B"/>
    <w:rsid w:val="00AB68E6"/>
    <w:rsid w:val="00AD360E"/>
    <w:rsid w:val="00AD40FB"/>
    <w:rsid w:val="00AD47D3"/>
    <w:rsid w:val="00AD782D"/>
    <w:rsid w:val="00AE7650"/>
    <w:rsid w:val="00AF7C5C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6EC5"/>
    <w:rsid w:val="00BD431F"/>
    <w:rsid w:val="00BE423E"/>
    <w:rsid w:val="00BE799C"/>
    <w:rsid w:val="00BF61AC"/>
    <w:rsid w:val="00BF7149"/>
    <w:rsid w:val="00C47FA6"/>
    <w:rsid w:val="00C57FC6"/>
    <w:rsid w:val="00C66A7D"/>
    <w:rsid w:val="00C779DA"/>
    <w:rsid w:val="00C814F7"/>
    <w:rsid w:val="00C97D3E"/>
    <w:rsid w:val="00CA4B4D"/>
    <w:rsid w:val="00CB35C3"/>
    <w:rsid w:val="00CD0DB8"/>
    <w:rsid w:val="00CD323D"/>
    <w:rsid w:val="00CE4030"/>
    <w:rsid w:val="00CE63AB"/>
    <w:rsid w:val="00CE64B3"/>
    <w:rsid w:val="00CF1822"/>
    <w:rsid w:val="00CF1A49"/>
    <w:rsid w:val="00D02059"/>
    <w:rsid w:val="00D05CA4"/>
    <w:rsid w:val="00D0630C"/>
    <w:rsid w:val="00D243A9"/>
    <w:rsid w:val="00D305E5"/>
    <w:rsid w:val="00D37CD3"/>
    <w:rsid w:val="00D42F61"/>
    <w:rsid w:val="00D53857"/>
    <w:rsid w:val="00D66A52"/>
    <w:rsid w:val="00D66EFA"/>
    <w:rsid w:val="00D72A2D"/>
    <w:rsid w:val="00D9521A"/>
    <w:rsid w:val="00DA3914"/>
    <w:rsid w:val="00DA59AA"/>
    <w:rsid w:val="00DB6915"/>
    <w:rsid w:val="00DB795B"/>
    <w:rsid w:val="00DB7E1E"/>
    <w:rsid w:val="00DC1B78"/>
    <w:rsid w:val="00DC2A2F"/>
    <w:rsid w:val="00DC3FEB"/>
    <w:rsid w:val="00DC600B"/>
    <w:rsid w:val="00DE0FAA"/>
    <w:rsid w:val="00DE136D"/>
    <w:rsid w:val="00DE6534"/>
    <w:rsid w:val="00DF4D6C"/>
    <w:rsid w:val="00E00066"/>
    <w:rsid w:val="00E01923"/>
    <w:rsid w:val="00E1073E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4999"/>
    <w:rsid w:val="00E9528E"/>
    <w:rsid w:val="00EA5099"/>
    <w:rsid w:val="00EC1351"/>
    <w:rsid w:val="00EC4CBF"/>
    <w:rsid w:val="00ED137E"/>
    <w:rsid w:val="00ED470B"/>
    <w:rsid w:val="00ED6C72"/>
    <w:rsid w:val="00EE2587"/>
    <w:rsid w:val="00EE2CA8"/>
    <w:rsid w:val="00EE53EE"/>
    <w:rsid w:val="00EE616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667"/>
    <w:rsid w:val="00FC6AEA"/>
    <w:rsid w:val="00FD2BA1"/>
    <w:rsid w:val="00FD3D13"/>
    <w:rsid w:val="00FE2C77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D80CC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uiPriority="10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E95"/>
    <w:rPr>
      <w:lang w:val="pt-BR"/>
    </w:rPr>
  </w:style>
  <w:style w:type="paragraph" w:styleId="Heading1">
    <w:name w:val="heading 1"/>
    <w:basedOn w:val="Normal"/>
    <w:link w:val="Heading1Char"/>
    <w:uiPriority w:val="9"/>
    <w:qFormat/>
    <w:rsid w:val="00D05CA4"/>
    <w:pPr>
      <w:keepNext/>
      <w:keepLines/>
      <w:spacing w:after="100"/>
      <w:contextualSpacing/>
      <w:outlineLvl w:val="0"/>
    </w:pPr>
    <w:rPr>
      <w:rFonts w:asciiTheme="majorHAnsi" w:eastAsiaTheme="majorEastAsia" w:hAnsiTheme="majorHAnsi" w:cstheme="majorBidi"/>
      <w:b/>
      <w:caps/>
      <w:color w:val="1D824C" w:themeColor="accent1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05CA4"/>
    <w:pPr>
      <w:spacing w:before="60" w:after="40"/>
      <w:contextualSpacing/>
      <w:jc w:val="left"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1"/>
      <w:szCs w:val="26"/>
    </w:rPr>
  </w:style>
  <w:style w:type="paragraph" w:styleId="Heading3">
    <w:name w:val="heading 3"/>
    <w:basedOn w:val="Normal"/>
    <w:link w:val="Heading3Char"/>
    <w:uiPriority w:val="9"/>
    <w:semiHidden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231948"/>
    <w:pPr>
      <w:pBdr>
        <w:bottom w:val="single" w:sz="12" w:space="24" w:color="D1D1D1" w:themeColor="background2" w:themeShade="E6"/>
      </w:pBdr>
      <w:spacing w:after="480"/>
      <w:contextualSpacing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31948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semiHidden/>
    <w:rsid w:val="00757803"/>
  </w:style>
  <w:style w:type="character" w:customStyle="1" w:styleId="HeaderChar">
    <w:name w:val="Header Char"/>
    <w:basedOn w:val="DefaultParagraphFont"/>
    <w:link w:val="Header"/>
    <w:uiPriority w:val="99"/>
    <w:semiHidden/>
    <w:rsid w:val="007A2E95"/>
  </w:style>
  <w:style w:type="paragraph" w:styleId="Footer">
    <w:name w:val="footer"/>
    <w:basedOn w:val="Normal"/>
    <w:link w:val="FooterChar"/>
    <w:uiPriority w:val="99"/>
    <w:semiHidden/>
    <w:rsid w:val="009F220C"/>
  </w:style>
  <w:style w:type="character" w:customStyle="1" w:styleId="FooterChar">
    <w:name w:val="Footer Char"/>
    <w:basedOn w:val="DefaultParagraphFont"/>
    <w:link w:val="Footer"/>
    <w:uiPriority w:val="99"/>
    <w:semiHidden/>
    <w:rsid w:val="007A2E95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D05CA4"/>
    <w:rPr>
      <w:rFonts w:asciiTheme="majorHAnsi" w:eastAsiaTheme="majorEastAsia" w:hAnsiTheme="majorHAnsi" w:cstheme="majorBidi"/>
      <w:b/>
      <w:caps/>
      <w:color w:val="1D824C" w:themeColor="accen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CA4"/>
    <w:rPr>
      <w:rFonts w:asciiTheme="majorHAnsi" w:eastAsiaTheme="majorEastAsia" w:hAnsiTheme="majorHAnsi" w:cstheme="majorBidi"/>
      <w:b/>
      <w:caps/>
      <w:color w:val="262626" w:themeColor="text1" w:themeTint="D9"/>
      <w:sz w:val="2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E95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semiHidden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semiHidden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semiHidden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A2E95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5CA4"/>
    <w:tblPr>
      <w:tblStyleRowBandSize w:val="1"/>
      <w:tblStyleColBandSize w:val="1"/>
      <w:tblBorders>
        <w:insideV w:val="single" w:sz="18" w:space="0" w:color="D1D1D1" w:themeColor="background2" w:themeShade="E6"/>
      </w:tblBorders>
    </w:tbl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Introduo">
    <w:name w:val="Introdução"/>
    <w:basedOn w:val="Normal"/>
    <w:uiPriority w:val="4"/>
    <w:qFormat/>
    <w:rsid w:val="00D05CA4"/>
    <w:pPr>
      <w:spacing w:after="240"/>
      <w:jc w:val="left"/>
    </w:pPr>
    <w:rPr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eg\AppData\Roaming\Microsoft\Templates\T&#233;cnica%20de%20Prepara&#231;&#227;o%20para%20Entrevista%20de%20Emprego%20STAR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  <wetp:taskpane dockstate="right" visibility="0" width="70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7538037-0718-482C-8C6B-5D9A5E020D45}">
  <we:reference id="wa104051163" version="1.2.0.3" store="pt-B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2551D15-5CA2-4A90-936E-C5D72499ADAA}">
  <we:reference id="wa104381026" version="1.1.0.0" store="pt-BR" storeType="OMEX"/>
  <we:alternateReferences>
    <we:reference id="wa104381026" version="1.1.0.0" store="WA10438102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CCFFC-2FA8-4C40-903D-7537B52CF9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901DB0-F083-42B6-B884-2831002F1064}">
  <ds:schemaRefs>
    <ds:schemaRef ds:uri="71af3243-3dd4-4a8d-8c0d-dd76da1f02a5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16c05727-aa75-4e4a-9b5f-8a80a1165891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76C1F0B-E197-416C-874B-928E78651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78FD88-8935-419A-B974-5525BF670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Técnica de Preparação para Entrevista de Emprego STAR.dotx</Template>
  <TotalTime>0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2019-10-23T02:28:00Z</dcterms:created>
  <dcterms:modified xsi:type="dcterms:W3CDTF">2019-10-29T21:48:00Z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